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6" o:spid="_x0000_s1026" o:spt="1" style="position:absolute;left:0pt;margin-left:212.75pt;margin-top:544.65pt;height:100.2pt;width:208.6pt;z-index:25166233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pStyle w:val="9"/>
                    <w:ind w:left="0" w:leftChars="0" w:right="0" w:rightChars="0" w:firstLine="0" w:firstLineChars="0"/>
                    <w:jc w:val="left"/>
                    <w:rPr>
                      <w:rFonts w:hint="default" w:cs="Times New Roman"/>
                      <w:b/>
                      <w:color w:val="000000"/>
                      <w:spacing w:val="60"/>
                      <w:lang w:val="es-MX"/>
                    </w:rPr>
                  </w:pP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s-MX"/>
                    </w:rPr>
                    <w:t>Itesz</w:t>
                  </w:r>
                </w:p>
                <w:p>
                  <w:pPr>
                    <w:pStyle w:val="9"/>
                    <w:ind w:left="0" w:leftChars="0" w:right="0" w:rightChars="0" w:firstLine="0" w:firstLineChars="0"/>
                    <w:jc w:val="left"/>
                    <w:rPr>
                      <w:rFonts w:hint="default" w:cs="Times New Roman"/>
                      <w:b/>
                      <w:color w:val="000000"/>
                      <w:spacing w:val="60"/>
                      <w:lang w:val="es-MX"/>
                    </w:rPr>
                  </w:pP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s-MX"/>
                    </w:rPr>
                    <w:t>17-03-24</w:t>
                  </w:r>
                </w:p>
                <w:p>
                  <w:pPr>
                    <w:pStyle w:val="9"/>
                    <w:ind w:left="0" w:leftChars="0" w:right="0" w:rightChars="0" w:firstLine="0" w:firstLineChars="0"/>
                    <w:jc w:val="left"/>
                    <w:rPr>
                      <w:rFonts w:hint="default" w:cs="Times New Roman"/>
                      <w:b/>
                      <w:color w:val="000000"/>
                      <w:spacing w:val="60"/>
                      <w:lang w:val="es-MX"/>
                    </w:rPr>
                  </w:pP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s-MX"/>
                    </w:rPr>
                    <w:t>Unidad #2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pict>
          <v:rect id="_x0000_s1027" o:spid="_x0000_s1027" o:spt="1" style="position:absolute;left:0pt;margin-left:2.35pt;margin-top:469.65pt;height:54pt;width:431.1pt;mso-wrap-style:non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 w:cs="Times New Roman"/>
                      <w:b/>
                      <w:bCs/>
                      <w:color w:val="808080"/>
                      <w:lang w:val="es-MX"/>
                    </w:rPr>
                  </w:pPr>
                  <w:r>
                    <w:rPr>
                      <w:rFonts w:hint="default" w:cs="Times New Roman"/>
                      <w:b/>
                      <w:bCs/>
                      <w:color w:val="808080"/>
                      <w:lang w:val="es-MX"/>
                    </w:rPr>
                    <w:t>Moisés Verduzco Ceja</w:t>
                  </w:r>
                </w:p>
                <w:p>
                  <w:pPr>
                    <w:rPr>
                      <w:rFonts w:hint="default" w:cs="Times New Roman"/>
                      <w:b/>
                      <w:bCs/>
                      <w:color w:val="808080"/>
                      <w:lang w:val="es-MX"/>
                    </w:rPr>
                  </w:pPr>
                  <w:r>
                    <w:rPr>
                      <w:rFonts w:hint="default" w:cs="Times New Roman"/>
                      <w:b/>
                      <w:bCs/>
                      <w:color w:val="808080"/>
                      <w:lang w:val="es-MX"/>
                    </w:rPr>
                    <w:t>Javier Cortéz</w:t>
                  </w:r>
                </w:p>
                <w:p>
                  <w:pPr>
                    <w:rPr>
                      <w:rFonts w:hint="default" w:cs="Times New Roman"/>
                      <w:b/>
                      <w:bCs/>
                      <w:color w:val="808080"/>
                      <w:lang w:val="es-MX"/>
                    </w:rPr>
                  </w:pPr>
                  <w:r>
                    <w:rPr>
                      <w:rFonts w:hint="default" w:cs="Times New Roman"/>
                      <w:b/>
                      <w:bCs/>
                      <w:color w:val="808080"/>
                      <w:lang w:val="es-MX"/>
                    </w:rPr>
                    <w:t>Jesús Arias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9"/>
                    <w:rPr>
                      <w:rFonts w:hint="default"/>
                      <w:sz w:val="84"/>
                      <w:lang w:val="es-MX"/>
                    </w:rPr>
                  </w:pPr>
                  <w:r>
                    <w:rPr>
                      <w:rFonts w:hint="default"/>
                      <w:sz w:val="84"/>
                      <w:lang w:val="es-MX"/>
                    </w:rPr>
                    <w:t>OpsDevs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color w:val="0000FF"/>
          <w:lang w:val="es-MX"/>
        </w:rPr>
      </w:pPr>
    </w:p>
    <w:p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lang w:val="es-MX"/>
        </w:rPr>
        <w:t>INDICE</w:t>
      </w: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r>
        <w:rPr>
          <w:rFonts w:hint="default"/>
        </w:rPr>
        <w:t xml:space="preserve">Servicio REST </w:t>
      </w:r>
      <w:r>
        <w:rPr>
          <w:rFonts w:hint="default"/>
          <w:lang w:val="es-MX"/>
        </w:rPr>
        <w:t>Usuari</w:t>
      </w:r>
      <w:r>
        <w:rPr>
          <w:rFonts w:hint="default"/>
        </w:rPr>
        <w:t>os.....................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...........................................................................</w:t>
      </w:r>
      <w:r>
        <w:rPr>
          <w:rFonts w:hint="default"/>
          <w:lang w:val="es-MX"/>
        </w:rPr>
        <w:t>......</w:t>
      </w:r>
      <w:r>
        <w:rPr>
          <w:rFonts w:hint="default"/>
        </w:rPr>
        <w:t>...</w:t>
      </w:r>
      <w:r>
        <w:rPr>
          <w:rFonts w:hint="default"/>
          <w:lang w:val="es-MX"/>
        </w:rPr>
        <w:t>..1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Agregar </w:t>
      </w:r>
      <w:r>
        <w:rPr>
          <w:rFonts w:hint="default"/>
          <w:lang w:val="es-MX"/>
        </w:rPr>
        <w:t>Usuario</w:t>
      </w:r>
      <w:r>
        <w:rPr>
          <w:rFonts w:hint="default"/>
        </w:rPr>
        <w:t>.....................................................................................................</w:t>
      </w:r>
      <w:r>
        <w:rPr>
          <w:rFonts w:hint="default"/>
          <w:lang w:val="es-MX"/>
        </w:rPr>
        <w:t>.1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</w:t>
      </w:r>
      <w:r>
        <w:rPr>
          <w:rFonts w:hint="default"/>
          <w:lang w:val="es-MX"/>
        </w:rPr>
        <w:t>Modificar</w:t>
      </w:r>
      <w:r>
        <w:rPr>
          <w:rFonts w:hint="default"/>
        </w:rPr>
        <w:t xml:space="preserve"> </w:t>
      </w:r>
      <w:r>
        <w:rPr>
          <w:rFonts w:hint="default"/>
          <w:lang w:val="es-MX"/>
        </w:rPr>
        <w:t>Usuario</w:t>
      </w:r>
      <w:r>
        <w:rPr>
          <w:rFonts w:hint="default"/>
        </w:rPr>
        <w:t xml:space="preserve"> .......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.........................................................................................</w:t>
      </w:r>
      <w:r>
        <w:rPr>
          <w:rFonts w:hint="default"/>
          <w:lang w:val="es-MX"/>
        </w:rPr>
        <w:t>.2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</w:t>
      </w:r>
      <w:r>
        <w:rPr>
          <w:rFonts w:hint="default"/>
          <w:lang w:val="es-MX"/>
        </w:rPr>
        <w:t>Modificar</w:t>
      </w:r>
      <w:r>
        <w:rPr>
          <w:rFonts w:hint="default"/>
        </w:rPr>
        <w:t xml:space="preserve"> </w:t>
      </w:r>
      <w:r>
        <w:rPr>
          <w:rFonts w:hint="default"/>
          <w:lang w:val="es-MX"/>
        </w:rPr>
        <w:t>Usuario</w:t>
      </w:r>
      <w:r>
        <w:rPr>
          <w:rFonts w:hint="default"/>
        </w:rPr>
        <w:t xml:space="preserve"> </w:t>
      </w:r>
      <w:r>
        <w:rPr>
          <w:rFonts w:hint="default"/>
          <w:lang w:val="es-MX"/>
        </w:rPr>
        <w:t>por Herramientas</w:t>
      </w:r>
      <w:r>
        <w:rPr>
          <w:rFonts w:hint="default"/>
        </w:rPr>
        <w:t>.....................................................................</w:t>
      </w:r>
      <w:r>
        <w:rPr>
          <w:rFonts w:hint="default"/>
          <w:lang w:val="es-MX"/>
        </w:rPr>
        <w:t>.2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</w:t>
      </w:r>
      <w:r>
        <w:rPr>
          <w:rFonts w:hint="default"/>
          <w:lang w:val="es-MX"/>
        </w:rPr>
        <w:t>Elimin</w:t>
      </w:r>
      <w:r>
        <w:rPr>
          <w:rFonts w:hint="default"/>
        </w:rPr>
        <w:t xml:space="preserve">ar </w:t>
      </w:r>
      <w:r>
        <w:rPr>
          <w:rFonts w:hint="default"/>
          <w:lang w:val="es-MX"/>
        </w:rPr>
        <w:t>Usuario</w:t>
      </w:r>
      <w:r>
        <w:rPr>
          <w:rFonts w:hint="default"/>
        </w:rPr>
        <w:t xml:space="preserve"> .........................................................................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..</w:t>
      </w:r>
      <w:r>
        <w:rPr>
          <w:rFonts w:hint="default"/>
          <w:lang w:val="es-MX"/>
        </w:rPr>
        <w:t>3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Consultar </w:t>
      </w:r>
      <w:r>
        <w:rPr>
          <w:rFonts w:hint="default"/>
          <w:lang w:val="es-MX"/>
        </w:rPr>
        <w:t>Usuarios</w:t>
      </w:r>
      <w:r>
        <w:rPr>
          <w:rFonts w:hint="default"/>
        </w:rPr>
        <w:t xml:space="preserve"> ............................................................................................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....</w:t>
      </w:r>
      <w:r>
        <w:rPr>
          <w:rFonts w:hint="default"/>
          <w:lang w:val="es-MX"/>
        </w:rPr>
        <w:t>4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Consultar </w:t>
      </w:r>
      <w:r>
        <w:rPr>
          <w:rFonts w:hint="default"/>
          <w:lang w:val="es-MX"/>
        </w:rPr>
        <w:t>Usuarios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Certificación</w:t>
      </w:r>
      <w:r>
        <w:rPr>
          <w:rFonts w:hint="default"/>
        </w:rPr>
        <w:t>....................................................................</w:t>
      </w:r>
      <w:r>
        <w:rPr>
          <w:rFonts w:hint="default"/>
          <w:lang w:val="es-MX"/>
        </w:rPr>
        <w:t>..5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Consultar </w:t>
      </w:r>
      <w:r>
        <w:rPr>
          <w:rFonts w:hint="default"/>
          <w:lang w:val="es-MX"/>
        </w:rPr>
        <w:t>Usuarios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Herramientas</w:t>
      </w:r>
      <w:r>
        <w:rPr>
          <w:rFonts w:hint="default"/>
        </w:rPr>
        <w:t>..................................................................</w:t>
      </w:r>
      <w:r>
        <w:rPr>
          <w:rFonts w:hint="default"/>
          <w:lang w:val="es-MX"/>
        </w:rPr>
        <w:t>...6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Consultar </w:t>
      </w:r>
      <w:r>
        <w:rPr>
          <w:rFonts w:hint="default"/>
          <w:lang w:val="es-MX"/>
        </w:rPr>
        <w:t>Usuarios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Experiencia</w:t>
      </w:r>
      <w:r>
        <w:rPr>
          <w:rFonts w:hint="default"/>
        </w:rPr>
        <w:t>.</w:t>
      </w:r>
      <w:r>
        <w:rPr>
          <w:rFonts w:hint="default"/>
          <w:lang w:val="es-MX"/>
        </w:rPr>
        <w:t>...</w:t>
      </w:r>
      <w:r>
        <w:rPr>
          <w:rFonts w:hint="default"/>
        </w:rPr>
        <w:t>.................................................................</w:t>
      </w:r>
      <w:r>
        <w:rPr>
          <w:rFonts w:hint="default"/>
          <w:lang w:val="es-MX"/>
        </w:rPr>
        <w:t>...7</w:t>
      </w: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r>
        <w:rPr>
          <w:rFonts w:hint="default"/>
        </w:rPr>
        <w:t xml:space="preserve">Servicio REST </w:t>
      </w:r>
      <w:r>
        <w:rPr>
          <w:rFonts w:hint="default"/>
          <w:lang w:val="es-MX"/>
        </w:rPr>
        <w:t>Favoritos...</w:t>
      </w:r>
      <w:r>
        <w:rPr>
          <w:rFonts w:hint="default"/>
        </w:rPr>
        <w:t>...............................................................................................</w:t>
      </w:r>
      <w:r>
        <w:rPr>
          <w:rFonts w:hint="default"/>
          <w:lang w:val="es-MX"/>
        </w:rPr>
        <w:t>..........8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Agregar </w:t>
      </w:r>
      <w:r>
        <w:rPr>
          <w:rFonts w:hint="default"/>
          <w:lang w:val="es-MX"/>
        </w:rPr>
        <w:t>Favorito</w:t>
      </w:r>
      <w:r>
        <w:rPr>
          <w:rFonts w:hint="default"/>
        </w:rPr>
        <w:t>.....................................................................................................</w:t>
      </w:r>
      <w:r>
        <w:rPr>
          <w:rFonts w:hint="default"/>
          <w:lang w:val="es-MX"/>
        </w:rPr>
        <w:t>.8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</w:t>
      </w:r>
      <w:r>
        <w:rPr>
          <w:rFonts w:hint="default"/>
          <w:lang w:val="es-MX"/>
        </w:rPr>
        <w:t>Modificar</w:t>
      </w:r>
      <w:r>
        <w:rPr>
          <w:rFonts w:hint="default"/>
        </w:rPr>
        <w:t xml:space="preserve"> </w:t>
      </w:r>
      <w:r>
        <w:rPr>
          <w:rFonts w:hint="default"/>
          <w:lang w:val="es-MX"/>
        </w:rPr>
        <w:t>Favorito</w:t>
      </w:r>
      <w:r>
        <w:rPr>
          <w:rFonts w:hint="default"/>
        </w:rPr>
        <w:t xml:space="preserve"> .......</w:t>
      </w:r>
      <w:r>
        <w:rPr>
          <w:rFonts w:hint="default"/>
          <w:lang w:val="es-MX"/>
        </w:rPr>
        <w:t>.</w:t>
      </w:r>
      <w:r>
        <w:rPr>
          <w:rFonts w:hint="default"/>
        </w:rPr>
        <w:t>.........................................................................................</w:t>
      </w:r>
      <w:r>
        <w:rPr>
          <w:rFonts w:hint="default"/>
          <w:lang w:val="es-MX"/>
        </w:rPr>
        <w:t>.9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</w:t>
      </w:r>
      <w:r>
        <w:rPr>
          <w:rFonts w:hint="default"/>
          <w:lang w:val="es-MX"/>
        </w:rPr>
        <w:t>Elimin</w:t>
      </w:r>
      <w:r>
        <w:rPr>
          <w:rFonts w:hint="default"/>
        </w:rPr>
        <w:t xml:space="preserve">ar </w:t>
      </w:r>
      <w:r>
        <w:rPr>
          <w:rFonts w:hint="default"/>
          <w:lang w:val="es-MX"/>
        </w:rPr>
        <w:t>Favorito</w:t>
      </w:r>
      <w:r>
        <w:rPr>
          <w:rFonts w:hint="default"/>
        </w:rPr>
        <w:t>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..............................................................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</w:t>
      </w:r>
      <w:r>
        <w:rPr>
          <w:rFonts w:hint="default"/>
          <w:lang w:val="es-MX"/>
        </w:rPr>
        <w:t>10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Consulta general de </w:t>
      </w:r>
      <w:r>
        <w:rPr>
          <w:rFonts w:hint="default"/>
          <w:lang w:val="es-MX"/>
        </w:rPr>
        <w:t>Favorito</w:t>
      </w:r>
      <w:r>
        <w:rPr>
          <w:rFonts w:hint="default"/>
        </w:rPr>
        <w:t>s.</w:t>
      </w:r>
      <w:r>
        <w:rPr>
          <w:rFonts w:hint="default"/>
          <w:lang w:val="es-MX"/>
        </w:rPr>
        <w:t>..</w:t>
      </w:r>
      <w:r>
        <w:rPr>
          <w:rFonts w:hint="default"/>
        </w:rPr>
        <w:t>.....................................................................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</w:t>
      </w:r>
      <w:r>
        <w:rPr>
          <w:rFonts w:hint="default"/>
          <w:lang w:val="es-MX"/>
        </w:rPr>
        <w:t>.</w:t>
      </w:r>
      <w:r>
        <w:rPr>
          <w:rFonts w:hint="default"/>
        </w:rPr>
        <w:t>.....</w:t>
      </w:r>
      <w:r>
        <w:rPr>
          <w:rFonts w:hint="default"/>
          <w:lang w:val="es-MX"/>
        </w:rPr>
        <w:t>.</w:t>
      </w:r>
      <w:r>
        <w:rPr>
          <w:rFonts w:hint="default"/>
        </w:rPr>
        <w:t>1</w:t>
      </w:r>
      <w:r>
        <w:rPr>
          <w:rFonts w:hint="default"/>
          <w:lang w:val="es-MX"/>
        </w:rPr>
        <w:t>1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Consultar </w:t>
      </w:r>
      <w:r>
        <w:rPr>
          <w:rFonts w:hint="default"/>
          <w:lang w:val="es-MX"/>
        </w:rPr>
        <w:t>Favoritos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Calificación</w:t>
      </w:r>
      <w:r>
        <w:rPr>
          <w:rFonts w:hint="default"/>
        </w:rPr>
        <w:t>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..................................................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1</w:t>
      </w:r>
      <w:r>
        <w:rPr>
          <w:rFonts w:hint="default"/>
          <w:lang w:val="es-MX"/>
        </w:rPr>
        <w:t>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s-MX"/>
        </w:rPr>
      </w:pPr>
      <w:r>
        <w:rPr>
          <w:rFonts w:hint="default"/>
        </w:rPr>
        <w:t xml:space="preserve">Servicio REST </w:t>
      </w:r>
      <w:r>
        <w:rPr>
          <w:rFonts w:hint="default"/>
          <w:lang w:val="es-MX"/>
        </w:rPr>
        <w:t>Usuarios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Descripción:</w:t>
      </w:r>
    </w:p>
    <w:p>
      <w:pPr>
        <w:rPr>
          <w:rFonts w:hint="default"/>
        </w:rPr>
      </w:pPr>
      <w:r>
        <w:rPr>
          <w:rFonts w:hint="default"/>
        </w:rPr>
        <w:t>El servicio tiene como propósito realizar las operaciones de: inserción, actualización,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eliminación y consultas de</w:t>
      </w:r>
      <w:r>
        <w:rPr>
          <w:rFonts w:hint="default"/>
          <w:lang w:val="es-MX"/>
        </w:rPr>
        <w:t xml:space="preserve"> Usuarios</w:t>
      </w:r>
      <w:r>
        <w:rPr>
          <w:rFonts w:hint="default"/>
        </w:rPr>
        <w:t xml:space="preserve"> almacenada en la base de datos </w:t>
      </w:r>
      <w:r>
        <w:rPr>
          <w:rFonts w:hint="default"/>
          <w:lang w:val="es-MX"/>
        </w:rPr>
        <w:t>OpsDevs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r>
        <w:rPr>
          <w:rFonts w:hint="default"/>
        </w:rPr>
        <w:t>Tipo de Servicio</w:t>
      </w:r>
      <w:r>
        <w:rPr>
          <w:rFonts w:hint="default"/>
          <w:lang w:val="es-MX"/>
        </w:rPr>
        <w:t>:</w:t>
      </w:r>
    </w:p>
    <w:p>
      <w:pPr>
        <w:rPr>
          <w:rFonts w:hint="default"/>
        </w:rPr>
      </w:pPr>
      <w:r>
        <w:rPr>
          <w:rFonts w:hint="default"/>
        </w:rPr>
        <w:t>Dicho servicio se puede catalogar como un servicio de Entidad y Tarea al proporcionar el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soporte a las operaciones CRUD (Create, Read, Update y Delete) de los documentos de la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 xml:space="preserve">entidad </w:t>
      </w:r>
      <w:r>
        <w:rPr>
          <w:rFonts w:hint="default"/>
          <w:lang w:val="es-MX"/>
        </w:rPr>
        <w:t>Usuarios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Operaciones:</w:t>
      </w:r>
    </w:p>
    <w:p>
      <w:pPr>
        <w:rPr>
          <w:rFonts w:hint="default"/>
        </w:rPr>
      </w:pPr>
      <w:r>
        <w:rPr>
          <w:rFonts w:hint="default"/>
        </w:rPr>
        <w:t>Entre las principales operaciones que expone el servicio se encuentran:</w:t>
      </w:r>
    </w:p>
    <w:p>
      <w:pPr>
        <w:rPr>
          <w:rFonts w:hint="default"/>
        </w:rPr>
      </w:pPr>
      <w:r>
        <w:rPr>
          <w:rFonts w:hint="default"/>
        </w:rPr>
        <w:t xml:space="preserve">1. Agregar </w:t>
      </w:r>
      <w:r>
        <w:rPr>
          <w:rFonts w:hint="default"/>
          <w:lang w:val="es-MX"/>
        </w:rPr>
        <w:t>Usuario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es-MX"/>
        </w:rPr>
        <w:t>Modificar</w:t>
      </w:r>
      <w:r>
        <w:rPr>
          <w:rFonts w:hint="default"/>
        </w:rPr>
        <w:t xml:space="preserve"> </w:t>
      </w:r>
      <w:r>
        <w:rPr>
          <w:rFonts w:hint="default"/>
          <w:lang w:val="es-MX"/>
        </w:rPr>
        <w:t>Usuario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lang w:val="es-MX"/>
        </w:rPr>
        <w:t>Eliminar Usuario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4. Consulta general de </w:t>
      </w:r>
      <w:r>
        <w:rPr>
          <w:rFonts w:hint="default"/>
          <w:lang w:val="es-MX"/>
        </w:rPr>
        <w:t>Usuario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5. Consultar </w:t>
      </w:r>
      <w:r>
        <w:rPr>
          <w:rFonts w:hint="default"/>
          <w:lang w:val="es-MX"/>
        </w:rPr>
        <w:t>Usuario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Certificación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6. Consultar </w:t>
      </w:r>
      <w:r>
        <w:rPr>
          <w:rFonts w:hint="default"/>
          <w:lang w:val="es-MX"/>
        </w:rPr>
        <w:t>Usuario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Herramientas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7. Consultar </w:t>
      </w:r>
      <w:r>
        <w:rPr>
          <w:rFonts w:hint="default"/>
          <w:lang w:val="es-MX"/>
        </w:rPr>
        <w:t>Usuario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Experiencia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Operación: AGREGAR USUARIO</w:t>
      </w:r>
    </w:p>
    <w:p>
      <w:pPr>
        <w:jc w:val="center"/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/usuarioNuevo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Desarrollador, Reclutador.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"nombre_completo":"String",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"empresa_reclutador":"String",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"empresa_giro":"String",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"cargo":"String",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"telefono":"int",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"estatus":"char",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"email":"String",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"calle":"String",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"num_int":"int",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"num_ext":"int",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"cp":"String",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"region":"Objetid()",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Acción: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Registrar un usuario en la BD, para realizar el registro completo del usuario se tiene que generar los siguientes datos de manera automática: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Un identificador para el usuario.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Usar los capos correspodientes que van a identificar el tipo de usuario que se encuetra registrando.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Que los datos generales se encuentren completos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Que registre al menos una herramienta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Que registre al menos una disponibilidad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Operación: MODIFICAR USUARIO POR HERRAMIENTA</w:t>
      </w:r>
    </w:p>
    <w:p>
      <w:pPr>
        <w:jc w:val="center"/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/modificarUsuario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Desarrollador, Reclutador.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"id_usuario":"Objetid()",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"herramienta":[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“_id”: “Int”,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“nievel”: “String”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  <w:p>
            <w:pPr>
              <w:ind w:firstLine="315" w:firstLineChars="15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],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Acción: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Recopilación de datos a actualizar.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datos ingresados.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Actualización del perfil del usuario.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actividad de actualización.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Verificar que se encuentre el Usuario y la Herramienta registrada dentro de la Base de Datos.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Operación: MODIFICAR USUARIO</w:t>
      </w:r>
    </w:p>
    <w:p>
      <w:pPr>
        <w:jc w:val="center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/modificarUsuario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Desarrollador, Reclutador.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"id_usuario":"Objetid()",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"herramienta":[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“_id”: “Int”,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“nievel”: “String”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  <w:p>
            <w:pPr>
              <w:ind w:firstLine="315" w:firstLineChars="15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],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"disponibilidad":[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"tipo": 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"preferencias": 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"dias":"String",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"tiempo":"String",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"horario":"String"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},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"favorita":"Boolean"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}    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],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"experiencia":[{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"id_desarroador": "Objetid()",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"puesto": "String",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"empresa": "String",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"periodo": "String",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"proyectos": [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  {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       "nombre": "String",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       "tecnologias": ["String"],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       "objetivo": "String",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       "responsabilidades": ["String"]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  }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              ],</w:t>
            </w:r>
          </w:p>
          <w:p>
            <w:pPr>
              <w:ind w:firstLine="315" w:firstLineChars="15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]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Acción: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Recopilación de datos a actualizar.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datos ingresados.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Actualización del perfil del usuario.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actividad de actualización.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integridad de los datos.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Comprobación de campos obligatorios.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formato de datos (por ejemplo, correo electrónico, número de teléfono).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Restricciones de seguridad (por ejemplo, longitud de la contraseña, caracteres permitidos).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Autorización del usuario para realizar la actualización.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Operación: ELIMINAR USUARIO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/eliminarUsuario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Desarrollador, Reclutador.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"estatus":"DESACTIVADO",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"motivoCancelacion": 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con privilegios para eliminar cuentas.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Identificación del usuario a eliminar.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eliminación por parte del usuario (opcional).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Eliminación de datos asociados al usuario en la base de datos.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Revocación de acceso a recursos y servicios de la aplicación.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eliminación exitosa.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identidad del usuario que solicita la eliminación.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la existencia del usuario a eliminar.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permisos para realizar la acción.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Aviso sobre consecuencias permanentes de la eliminación (pérdida de datos, servicios, etc.).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 seguro de eliminación de datos para proteger la privacidad del usuario.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eliminación para auditoría y seguimiento.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Operación: CONSULTAR GENERAL DE USUARIO 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/consultarDesarrollador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que realiza la consulta.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Recopilación de datos necesarios para la consulta del usuario.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Búsqueda del usuario en la base de datos.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Extracción de la información del usuario.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Presentación de los datos al usuario que realiza la consulta.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consulta realizada.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autenticación del usuario.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los datos proporcionados para la consulta.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existencia del usuario consultado.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Acceso controlado a la información del usuario consultado según permisos.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Seguridad en la presentación de datos para proteger la privacidad del usuario.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consulta para fines de auditoría y seguimiento.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"id_usuario":"Objetid()",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"nombre_completo":"String",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"telefono":"int",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"estatus":"char",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"email":"String",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"region":"Objetid()",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"herramienta":["Objetid()"],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"experiencia":["Objetid()"],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"disponibilidad":[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"tipo": 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"preferencias": 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"dias":"String",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"tiempo":"String",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"horario":"String"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},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"favorita":"Boolean"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}    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],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Operación: CONSULTA  DE USUARIO POR CERTIFICACIÓN 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/consultaCertificacion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con privilegios para ver cuentas.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Identificación del usuario a consulta.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Consulta de datos asociados al usuario en la base de datos.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Revocación de acceso a recursos y servicios de la aplicación.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vista exitosa.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identidad del usuario que solicita la vista.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la existencia del usuario.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permisos para realizar la acción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"id_usuario":"Objetid()",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"nombre_completo":"String",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"empresa_reclutador":"String",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"empresa_giro":"String",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"cargo":"String",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"telefono":"int",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"estatus":"char",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"email":"String",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"calle":"String",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"num_int":"int",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"num_ext":"int",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"cp":"String",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"region":"ref(id_region.region)",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"certificaciones":[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"nombre":"String",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"vigencia":"date",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"empresa":"String",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"nivel":"String"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]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Operación: CONSULTA DE USUARIO POR HERRAMIENTAS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0"/>
        <w:gridCol w:w="4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/consultaHerramientas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con privilegios para ver cuentas.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Identificación del usuario a consulta.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Consulta de datos asociados al usuario en la base de datos.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Revocación de acceso a recursos y servicios de la aplicación.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vista exitosa.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0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identidad del usuario que solicita la vista.</w:t>
            </w:r>
          </w:p>
          <w:p>
            <w:pPr>
              <w:numPr>
                <w:ilvl w:val="0"/>
                <w:numId w:val="10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la existencia del usuario.</w:t>
            </w:r>
          </w:p>
          <w:p>
            <w:pPr>
              <w:numPr>
                <w:ilvl w:val="0"/>
                <w:numId w:val="10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permisos para realizar la acción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"id_usuario":"Objetid()",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"nombre_completo":"String",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"telefono":"int",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"estatus":"char",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"email":"String",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"calle":"String",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"num_int":"int",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"num_ext":"int",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"cp":"String",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"region":"ref(id_region.region)",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"herramienta":["ref(id_herramienta.herramienta)"],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"certificaciones":[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"nombre":"String",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"vigencia":"date",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"empresa":"String",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"nivel":"String"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]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Operación: CONSULTA  DE USUARIO POR EXPERIENCIA 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/consultaExperiencia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Raclutador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con privilegios para ver cuentas.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Identificación del usuario a consulta.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Consulta de datos asociados al usuario en la base de datos.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Revocación de acceso a recursos y servicios de la aplicación.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vista exitosa.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identidad del usuario que solicita la vista.</w:t>
            </w:r>
          </w:p>
          <w:p>
            <w:pPr>
              <w:numPr>
                <w:ilvl w:val="0"/>
                <w:numId w:val="1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la existencia del usuario.</w:t>
            </w:r>
          </w:p>
          <w:p>
            <w:pPr>
              <w:numPr>
                <w:ilvl w:val="0"/>
                <w:numId w:val="1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permisos para realizar la acción.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"id_usuario":"Objetid()",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"nombre_completo":"String",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"telefono":"int",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"estatus":"char",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"email":"String",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"calle":"String",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"num_int":"int",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"num_ext":"int",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"cp":"String",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"region":"ref(id_region.region)",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"herramienta":[{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s-MX"/>
              </w:rPr>
              <w:t>}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],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</w:rPr>
        <w:t xml:space="preserve">Servicio REST </w:t>
      </w:r>
      <w:r>
        <w:rPr>
          <w:rFonts w:hint="default"/>
          <w:lang w:val="es-MX"/>
        </w:rPr>
        <w:t>Favoritos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Descripción:</w:t>
      </w:r>
    </w:p>
    <w:p>
      <w:pPr>
        <w:rPr>
          <w:rFonts w:hint="default"/>
        </w:rPr>
      </w:pPr>
      <w:r>
        <w:rPr>
          <w:rFonts w:hint="default"/>
        </w:rPr>
        <w:t>El servicio tiene como propósito realizar las operaciones de: inserción, actualización,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eliminación y consultas de</w:t>
      </w:r>
      <w:r>
        <w:rPr>
          <w:rFonts w:hint="default"/>
          <w:lang w:val="es-MX"/>
        </w:rPr>
        <w:t xml:space="preserve"> Favoritos</w:t>
      </w:r>
      <w:r>
        <w:rPr>
          <w:rFonts w:hint="default"/>
        </w:rPr>
        <w:t xml:space="preserve"> almacenada en la base de datos </w:t>
      </w:r>
      <w:r>
        <w:rPr>
          <w:rFonts w:hint="default"/>
          <w:lang w:val="es-MX"/>
        </w:rPr>
        <w:t>OpsDevs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r>
        <w:rPr>
          <w:rFonts w:hint="default"/>
        </w:rPr>
        <w:t>Tipo de Servicio</w:t>
      </w:r>
      <w:r>
        <w:rPr>
          <w:rFonts w:hint="default"/>
          <w:lang w:val="es-MX"/>
        </w:rPr>
        <w:t>:</w:t>
      </w:r>
    </w:p>
    <w:p>
      <w:pPr>
        <w:rPr>
          <w:rFonts w:hint="default"/>
        </w:rPr>
      </w:pPr>
      <w:r>
        <w:rPr>
          <w:rFonts w:hint="default"/>
        </w:rPr>
        <w:t>Dicho servicio se puede catalogar como un servicio de Entidad y Tarea al proporcionar el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soporte a las operaciones CRUD (Create, Read, Update y Delete) de los documentos de la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 xml:space="preserve">entidad </w:t>
      </w:r>
      <w:r>
        <w:rPr>
          <w:rFonts w:hint="default"/>
          <w:lang w:val="es-MX"/>
        </w:rPr>
        <w:t>Favoritos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Operaciones:</w:t>
      </w:r>
    </w:p>
    <w:p>
      <w:pPr>
        <w:rPr>
          <w:rFonts w:hint="default"/>
        </w:rPr>
      </w:pPr>
      <w:r>
        <w:rPr>
          <w:rFonts w:hint="default"/>
        </w:rPr>
        <w:t>Entre las principales operaciones que expone el servicio se encuentran:</w:t>
      </w:r>
    </w:p>
    <w:p>
      <w:pPr>
        <w:rPr>
          <w:rFonts w:hint="default"/>
        </w:rPr>
      </w:pPr>
      <w:r>
        <w:rPr>
          <w:rFonts w:hint="default"/>
        </w:rPr>
        <w:t xml:space="preserve">1. Agregar </w:t>
      </w:r>
      <w:r>
        <w:rPr>
          <w:rFonts w:hint="default"/>
          <w:lang w:val="es-MX"/>
        </w:rPr>
        <w:t>Favorito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es-MX"/>
        </w:rPr>
        <w:t>Modificar</w:t>
      </w:r>
      <w:r>
        <w:rPr>
          <w:rFonts w:hint="default"/>
        </w:rPr>
        <w:t xml:space="preserve"> </w:t>
      </w:r>
      <w:r>
        <w:rPr>
          <w:rFonts w:hint="default"/>
          <w:lang w:val="es-MX"/>
        </w:rPr>
        <w:t>Favorito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lang w:val="es-MX"/>
        </w:rPr>
        <w:t>Eliminar Favorito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4. Consulta general de </w:t>
      </w:r>
      <w:r>
        <w:rPr>
          <w:rFonts w:hint="default"/>
          <w:lang w:val="es-MX"/>
        </w:rPr>
        <w:t>Favoritos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5. Consultar </w:t>
      </w:r>
      <w:r>
        <w:rPr>
          <w:rFonts w:hint="default"/>
          <w:lang w:val="es-MX"/>
        </w:rPr>
        <w:t>Favorito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Calificación</w:t>
      </w:r>
      <w:r>
        <w:rPr>
          <w:rFonts w:hint="default"/>
        </w:rPr>
        <w:t>.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/agragarFavorito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"id_desarrollador":"Objetid()",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"id_reclutador":"Objetid()",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"calificacion":"int",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"comentarios":"String"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Acción: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Registrar un favorito en la BD, para realizar el registro completo del favorito se tiene que generar los siguientes datos de manera automática: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Un identificador para el favorito.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Usar los capos correspodientes que van a identificar el tipo de favorito que se encuetra registrando.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Que se haya realizado una validación.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Que el usuario se encuentre activo para ser reclutado.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/modificarFavorito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"id_desarrollador":"Objetid()",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"id_reclutador":"Objetid()",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"calificacion":"int",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"comentarios":"String"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Acción: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Recopilación de datos a actualizar.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datos ingresados.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Actualización del perfil de favorito.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actividad de actualización.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3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integridad de los datos.</w:t>
            </w:r>
          </w:p>
          <w:p>
            <w:pPr>
              <w:numPr>
                <w:ilvl w:val="0"/>
                <w:numId w:val="13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Comprobación de campos obligatorios.</w:t>
            </w:r>
          </w:p>
          <w:p>
            <w:pPr>
              <w:numPr>
                <w:ilvl w:val="0"/>
                <w:numId w:val="13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Restricciones de seguridad (por ejemplo, longitud de la contraseña, caracteres permitidos).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Autorización del usuario para realizar la actualización.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/eliminarFavorito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"id_desarrollador":"Objetid()",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"id_reclutador":"Objetid()",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con privilegios para eliminar favoritos.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Identificación del favorito a eliminar.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eliminación por parte del usuario (opcional).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Eliminación de datos asociados al favorito en la base de datos.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Revocación de acceso a recursos y servicios de la aplicación.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eliminación exitosa.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4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identidad del usuario que solicita la eliminación.</w:t>
            </w:r>
          </w:p>
          <w:p>
            <w:pPr>
              <w:numPr>
                <w:ilvl w:val="0"/>
                <w:numId w:val="14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la existencia del favorito a eliminar.</w:t>
            </w:r>
          </w:p>
          <w:p>
            <w:pPr>
              <w:numPr>
                <w:ilvl w:val="0"/>
                <w:numId w:val="14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permisos para realizar la acción.</w:t>
            </w:r>
          </w:p>
          <w:p>
            <w:pPr>
              <w:numPr>
                <w:ilvl w:val="0"/>
                <w:numId w:val="14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Aviso sobre consecuencias permanentes de la eliminación (pérdida de datos, servicios, etc.).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eliminación para auditoría y seguimiento.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Operación: CONSULTA GENERAL DE FAVORITO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/verFavorito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que realiza la consulta.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Recopilación de datos necesarios para la consulta del favorito.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Búsqueda del favorito en la base de datos.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Extracción de la información del usuario.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Presentación de los datos al usuario que realiza la consulta.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consulta realizada.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5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autenticación del usuario.</w:t>
            </w:r>
          </w:p>
          <w:p>
            <w:pPr>
              <w:numPr>
                <w:ilvl w:val="0"/>
                <w:numId w:val="15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los datos proporcionados para la consulta.</w:t>
            </w:r>
          </w:p>
          <w:p>
            <w:pPr>
              <w:numPr>
                <w:ilvl w:val="0"/>
                <w:numId w:val="15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existencia del favorito consultado.</w:t>
            </w:r>
          </w:p>
          <w:p>
            <w:pPr>
              <w:numPr>
                <w:ilvl w:val="0"/>
                <w:numId w:val="15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Acceso controlado a la información del usuario consultado según permisos.</w:t>
            </w:r>
          </w:p>
          <w:p>
            <w:pPr>
              <w:numPr>
                <w:ilvl w:val="0"/>
                <w:numId w:val="15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Seguridad en la presentación de datos para proteger la privacidad del usuario.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consulta para fines de auditoría y seguimiento.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"id_desarrollador":"Objetid()",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"id_reclutador":"Objetid()",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"calificacion":"int",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"comentarios":"String"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</w:p>
        </w:tc>
      </w:tr>
    </w:tbl>
    <w:p>
      <w:pPr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Operación: CONSULTA DE FAVORITO POR CALIFICACIÓN 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/verFavoritoCalificacion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que realiza la consulta.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Recopilación de datos necesarios para la consulta del favorito.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Búsqueda del favorito en la base de datos.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Extracción de la información del usuario.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Presentación de los datos al usuario que realiza la consulta.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consulta realizada.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6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autenticación del usuario.</w:t>
            </w:r>
          </w:p>
          <w:p>
            <w:pPr>
              <w:numPr>
                <w:ilvl w:val="0"/>
                <w:numId w:val="16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los datos proporcionados para la consulta.</w:t>
            </w:r>
          </w:p>
          <w:p>
            <w:pPr>
              <w:numPr>
                <w:ilvl w:val="0"/>
                <w:numId w:val="16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existencia del favorito consultado.</w:t>
            </w:r>
          </w:p>
          <w:p>
            <w:pPr>
              <w:numPr>
                <w:ilvl w:val="0"/>
                <w:numId w:val="16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Acceso controlado a la información del usuario consultado según permisos.</w:t>
            </w:r>
          </w:p>
          <w:p>
            <w:pPr>
              <w:numPr>
                <w:ilvl w:val="0"/>
                <w:numId w:val="16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Seguridad en la presentación de datos para proteger la privacidad del usuario.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consulta para fines de auditoría y seguimiento.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"id_desarrollador":"Objetid()",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"id_reclutador":"Objetid()",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"calificacion":"int",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s-MX"/>
      </w:rPr>
    </w:pPr>
    <w:r>
      <w:rPr>
        <w:rFonts w:hint="default"/>
        <w:lang w:val="es-MX"/>
      </w:rPr>
      <w:t>ARQUITECTURA DE SERVICIOS</w:t>
    </w:r>
  </w:p>
  <w:p>
    <w:pPr>
      <w:pStyle w:val="6"/>
      <w:rPr>
        <w:rFonts w:hint="default"/>
        <w:lang w:val="es-MX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drawing>
        <wp:inline distT="0" distB="0" distL="114300" distR="114300">
          <wp:extent cx="582295" cy="434975"/>
          <wp:effectExtent l="0" t="0" r="8255" b="3175"/>
          <wp:docPr id="1" name="Imagen 1" descr="I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S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2295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FD5E7"/>
    <w:multiLevelType w:val="singleLevel"/>
    <w:tmpl w:val="9B2FD5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D7BB76E"/>
    <w:multiLevelType w:val="singleLevel"/>
    <w:tmpl w:val="9D7BB7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77C4E0C"/>
    <w:multiLevelType w:val="singleLevel"/>
    <w:tmpl w:val="C77C4E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5D16068"/>
    <w:multiLevelType w:val="singleLevel"/>
    <w:tmpl w:val="E5D160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38B1242"/>
    <w:multiLevelType w:val="singleLevel"/>
    <w:tmpl w:val="F38B12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7D28F58"/>
    <w:multiLevelType w:val="singleLevel"/>
    <w:tmpl w:val="07D28F5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1492D75"/>
    <w:multiLevelType w:val="singleLevel"/>
    <w:tmpl w:val="11492D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18989D6C"/>
    <w:multiLevelType w:val="singleLevel"/>
    <w:tmpl w:val="18989D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1B9ECD01"/>
    <w:multiLevelType w:val="singleLevel"/>
    <w:tmpl w:val="1B9ECD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20CDB1C0"/>
    <w:multiLevelType w:val="singleLevel"/>
    <w:tmpl w:val="20CDB1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3EE99E41"/>
    <w:multiLevelType w:val="singleLevel"/>
    <w:tmpl w:val="3EE99E4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51595F4"/>
    <w:multiLevelType w:val="singleLevel"/>
    <w:tmpl w:val="451595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46237989"/>
    <w:multiLevelType w:val="singleLevel"/>
    <w:tmpl w:val="4623798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DC38CF2"/>
    <w:multiLevelType w:val="singleLevel"/>
    <w:tmpl w:val="6DC38C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7E3104EC"/>
    <w:multiLevelType w:val="singleLevel"/>
    <w:tmpl w:val="7E3104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7E373BAF"/>
    <w:multiLevelType w:val="singleLevel"/>
    <w:tmpl w:val="7E373B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8"/>
  </w:num>
  <w:num w:numId="10">
    <w:abstractNumId w:val="11"/>
  </w:num>
  <w:num w:numId="11">
    <w:abstractNumId w:val="15"/>
  </w:num>
  <w:num w:numId="12">
    <w:abstractNumId w:val="10"/>
  </w:num>
  <w:num w:numId="13">
    <w:abstractNumId w:val="6"/>
  </w:num>
  <w:num w:numId="14">
    <w:abstractNumId w:val="5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45403"/>
    <w:rsid w:val="04F04342"/>
    <w:rsid w:val="15256092"/>
    <w:rsid w:val="1B8D1FB0"/>
    <w:rsid w:val="21656CD6"/>
    <w:rsid w:val="28CF329A"/>
    <w:rsid w:val="3C933F54"/>
    <w:rsid w:val="5B1F0506"/>
    <w:rsid w:val="68B172D0"/>
    <w:rsid w:val="772172E6"/>
    <w:rsid w:val="7A8439AE"/>
    <w:rsid w:val="7C3C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7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无间隔 Char"/>
    <w:basedOn w:val="2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yb\Desktop\ARQUITECTURA%20DE%20SERVICIO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2024-03-18T02:15:00Z</dcterms:created>
  <dc:creator>JESUS ESTEBAN ARIAS MENDOZA</dc:creator>
  <cp:lastModifiedBy>JESUS ESTEBAN ARIAS MENDOZA</cp:lastModifiedBy>
  <dcterms:modified xsi:type="dcterms:W3CDTF">2024-05-06T15:21:17Z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FD8A66E261E94767B1A407F8A0FF44EC_11</vt:lpwstr>
  </property>
</Properties>
</file>